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0578DCF" wp14:editId="19E836FC">
                <wp:simplePos x="0" y="0"/>
                <wp:positionH relativeFrom="page">
                  <wp:posOffset>683895</wp:posOffset>
                </wp:positionH>
                <wp:positionV relativeFrom="margin">
                  <wp:posOffset>57150</wp:posOffset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3C2422" w:rsidP="00436817">
                            <w:pPr>
                              <w:pStyle w:val="Photo"/>
                              <w:shd w:val="clear" w:color="auto" w:fill="B3C5F0" w:themeFill="accent4" w:themeFillTint="99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139950" cy="128397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aptur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950" cy="1283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7B92" w:rsidRPr="00486E5D" w:rsidRDefault="003C2422" w:rsidP="00436817">
                            <w:pPr>
                              <w:pStyle w:val="Title"/>
                              <w:shd w:val="clear" w:color="auto" w:fill="B3C5F0" w:themeFill="accent4" w:themeFillTint="99"/>
                            </w:pPr>
                            <w:r>
                              <w:t>Abdullah</w:t>
                            </w:r>
                          </w:p>
                          <w:p w:rsidR="00D70063" w:rsidRDefault="00D70063" w:rsidP="00436817">
                            <w:pPr>
                              <w:pStyle w:val="Subtitle"/>
                              <w:shd w:val="clear" w:color="auto" w:fill="B3C5F0" w:themeFill="accent4" w:themeFillTint="99"/>
                              <w:spacing w:after="320"/>
                            </w:pPr>
                          </w:p>
                          <w:p w:rsidR="00D70063" w:rsidRDefault="00556717" w:rsidP="00436817">
                            <w:pPr>
                              <w:pStyle w:val="Heading1"/>
                              <w:shd w:val="clear" w:color="auto" w:fill="B3C5F0" w:themeFill="accent4" w:themeFillTint="99"/>
                            </w:pPr>
                            <w:r>
                              <w:t>profile</w:t>
                            </w:r>
                          </w:p>
                          <w:p w:rsidR="003C2422" w:rsidRPr="003C2422" w:rsidRDefault="003C2422" w:rsidP="00436817">
                            <w:pPr>
                              <w:shd w:val="clear" w:color="auto" w:fill="B3C5F0" w:themeFill="accent4" w:themeFillTint="99"/>
                              <w:rPr>
                                <w:lang w:eastAsia="ja-JP"/>
                              </w:rPr>
                            </w:pPr>
                            <w:r>
                              <w:t>I’m a computer science student focused on learning and applying programming skills, especially in JavaScript. I enjoy solving problems and exploring new coding techniques. While I’m not using Git yet, I’m working to build a strong foundation in development.</w:t>
                            </w:r>
                          </w:p>
                          <w:p w:rsidR="00D4187F" w:rsidRDefault="00D4187F" w:rsidP="00436817">
                            <w:pPr>
                              <w:pStyle w:val="Heading2"/>
                              <w:shd w:val="clear" w:color="auto" w:fill="B3C5F0" w:themeFill="accent4" w:themeFillTint="99"/>
                            </w:pPr>
                            <w:r>
                              <w:t>contact</w:t>
                            </w:r>
                          </w:p>
                          <w:p w:rsidR="003C2422" w:rsidRDefault="003C2422" w:rsidP="00436817">
                            <w:pPr>
                              <w:pStyle w:val="ContactInfo"/>
                              <w:shd w:val="clear" w:color="auto" w:fill="B3C5F0" w:themeFill="accent4" w:themeFillTint="99"/>
                              <w:spacing w:line="240" w:lineRule="auto"/>
                            </w:pPr>
                            <w:hyperlink r:id="rId11" w:history="1">
                              <w:r w:rsidRPr="001D508E">
                                <w:rPr>
                                  <w:rStyle w:val="Hyperlink"/>
                                </w:rPr>
                                <w:t>abdullah@gmail.com</w:t>
                              </w:r>
                            </w:hyperlink>
                          </w:p>
                          <w:p w:rsidR="00D4187F" w:rsidRDefault="00D4187F" w:rsidP="00436817">
                            <w:pPr>
                              <w:pStyle w:val="ContactInfo"/>
                              <w:shd w:val="clear" w:color="auto" w:fill="B3C5F0" w:themeFill="accent4" w:themeFillTint="99"/>
                              <w:spacing w:line="240" w:lineRule="auto"/>
                            </w:pPr>
                            <w:r>
                              <w:t>www.linkedin.com/in/t.mcgowan</w:t>
                            </w:r>
                          </w:p>
                          <w:p w:rsidR="00D4187F" w:rsidRDefault="003C2422" w:rsidP="00436817">
                            <w:pPr>
                              <w:pStyle w:val="ContactInfo"/>
                              <w:shd w:val="clear" w:color="auto" w:fill="B3C5F0" w:themeFill="accent4" w:themeFillTint="99"/>
                            </w:pPr>
                            <w:r>
                              <w:t>0022-233733-223</w:t>
                            </w:r>
                          </w:p>
                          <w:p w:rsidR="00D4187F" w:rsidRDefault="003C2422" w:rsidP="00436817">
                            <w:pPr>
                              <w:pStyle w:val="ContactInfo"/>
                              <w:shd w:val="clear" w:color="auto" w:fill="B3C5F0" w:themeFill="accent4" w:themeFillTint="99"/>
                            </w:pPr>
                            <w:r>
                              <w:t>4567 Main Street</w:t>
                            </w:r>
                          </w:p>
                          <w:p w:rsidR="00D70063" w:rsidRDefault="003C2422" w:rsidP="00436817">
                            <w:pPr>
                              <w:pStyle w:val="ContactInfo"/>
                              <w:shd w:val="clear" w:color="auto" w:fill="B3C5F0" w:themeFill="accent4" w:themeFillTint="99"/>
                            </w:pPr>
                            <w:r>
                              <w:t>Bahria Town, Lahore</w:t>
                            </w:r>
                          </w:p>
                          <w:p w:rsidR="00D4187F" w:rsidRDefault="00D4187F" w:rsidP="00436817">
                            <w:pPr>
                              <w:pStyle w:val="Heading2"/>
                              <w:shd w:val="clear" w:color="auto" w:fill="B3C5F0" w:themeFill="accent4" w:themeFillTint="99"/>
                            </w:pPr>
                            <w:r>
                              <w:t>Activities and Interests</w:t>
                            </w:r>
                          </w:p>
                          <w:p w:rsidR="00D4187F" w:rsidRPr="00556717" w:rsidRDefault="00D4187F" w:rsidP="00436817">
                            <w:pPr>
                              <w:shd w:val="clear" w:color="auto" w:fill="B3C5F0" w:themeFill="accent4" w:themeFillTint="99"/>
                              <w:spacing w:after="0" w:line="240" w:lineRule="auto"/>
                              <w:contextualSpacing/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Theater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•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Environmental conservation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>•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  <w:t>Art</w:t>
                            </w:r>
                            <w:r w:rsidRPr="005B3D1B"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• 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  <w:t>Hiking</w:t>
                            </w:r>
                            <w:r w:rsidRPr="005B3D1B">
                              <w:rPr>
                                <w:rFonts w:ascii="Calibri Light" w:hAnsi="Calibri Light" w:cs="Calibri Light"/>
                                <w:color w:val="000000" w:themeColor="text1"/>
                              </w:rPr>
                              <w:t xml:space="preserve"> 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•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Fishing</w:t>
                            </w:r>
                            <w:r w:rsidRPr="005B3D1B"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</w:rPr>
                              <w:t xml:space="preserve">•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color w:val="000000" w:themeColor="text1"/>
                                <w:lang w:eastAsia="bg-BG"/>
                              </w:rPr>
                              <w:t>Travel</w:t>
                            </w:r>
                          </w:p>
                          <w:p w:rsidR="00D4187F" w:rsidRDefault="00D4187F" w:rsidP="00436817">
                            <w:pPr>
                              <w:pStyle w:val="ContactInfo"/>
                              <w:shd w:val="clear" w:color="auto" w:fill="B3C5F0" w:themeFill="accent4" w:themeFillTint="99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78D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3.85pt;margin-top:4.5pt;width:169.2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B3&#10;4fy73gAAAAoBAAAPAAAAAAAAAAAAAAAAAGoEAABkcnMvZG93bnJldi54bWxQSwUGAAAAAAQABADz&#10;AAAAdQUAAAAA&#10;" filled="f" stroked="f">
                <v:textbox inset="0,0,0,0">
                  <w:txbxContent>
                    <w:p w:rsidR="00D70063" w:rsidRDefault="003C2422" w:rsidP="00436817">
                      <w:pPr>
                        <w:pStyle w:val="Photo"/>
                        <w:shd w:val="clear" w:color="auto" w:fill="B3C5F0" w:themeFill="accent4" w:themeFillTint="99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2139950" cy="128397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aptur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9950" cy="1283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7B92" w:rsidRPr="00486E5D" w:rsidRDefault="003C2422" w:rsidP="00436817">
                      <w:pPr>
                        <w:pStyle w:val="Title"/>
                        <w:shd w:val="clear" w:color="auto" w:fill="B3C5F0" w:themeFill="accent4" w:themeFillTint="99"/>
                      </w:pPr>
                      <w:r>
                        <w:t>Abdullah</w:t>
                      </w:r>
                    </w:p>
                    <w:p w:rsidR="00D70063" w:rsidRDefault="00D70063" w:rsidP="00436817">
                      <w:pPr>
                        <w:pStyle w:val="Subtitle"/>
                        <w:shd w:val="clear" w:color="auto" w:fill="B3C5F0" w:themeFill="accent4" w:themeFillTint="99"/>
                        <w:spacing w:after="320"/>
                      </w:pPr>
                    </w:p>
                    <w:p w:rsidR="00D70063" w:rsidRDefault="00556717" w:rsidP="00436817">
                      <w:pPr>
                        <w:pStyle w:val="Heading1"/>
                        <w:shd w:val="clear" w:color="auto" w:fill="B3C5F0" w:themeFill="accent4" w:themeFillTint="99"/>
                      </w:pPr>
                      <w:r>
                        <w:t>profile</w:t>
                      </w:r>
                    </w:p>
                    <w:p w:rsidR="003C2422" w:rsidRPr="003C2422" w:rsidRDefault="003C2422" w:rsidP="00436817">
                      <w:pPr>
                        <w:shd w:val="clear" w:color="auto" w:fill="B3C5F0" w:themeFill="accent4" w:themeFillTint="99"/>
                        <w:rPr>
                          <w:lang w:eastAsia="ja-JP"/>
                        </w:rPr>
                      </w:pPr>
                      <w:r>
                        <w:t>I’m a computer science student focused on learning and applying programming skills, especially in JavaScript. I enjoy solving problems and exploring new coding techniques. While I’m not using Git yet, I’m working to build a strong foundation in development.</w:t>
                      </w:r>
                    </w:p>
                    <w:p w:rsidR="00D4187F" w:rsidRDefault="00D4187F" w:rsidP="00436817">
                      <w:pPr>
                        <w:pStyle w:val="Heading2"/>
                        <w:shd w:val="clear" w:color="auto" w:fill="B3C5F0" w:themeFill="accent4" w:themeFillTint="99"/>
                      </w:pPr>
                      <w:r>
                        <w:t>contact</w:t>
                      </w:r>
                    </w:p>
                    <w:p w:rsidR="003C2422" w:rsidRDefault="003C2422" w:rsidP="00436817">
                      <w:pPr>
                        <w:pStyle w:val="ContactInfo"/>
                        <w:shd w:val="clear" w:color="auto" w:fill="B3C5F0" w:themeFill="accent4" w:themeFillTint="99"/>
                        <w:spacing w:line="240" w:lineRule="auto"/>
                      </w:pPr>
                      <w:hyperlink r:id="rId12" w:history="1">
                        <w:r w:rsidRPr="001D508E">
                          <w:rPr>
                            <w:rStyle w:val="Hyperlink"/>
                          </w:rPr>
                          <w:t>abdullah@gmail.com</w:t>
                        </w:r>
                      </w:hyperlink>
                    </w:p>
                    <w:p w:rsidR="00D4187F" w:rsidRDefault="00D4187F" w:rsidP="00436817">
                      <w:pPr>
                        <w:pStyle w:val="ContactInfo"/>
                        <w:shd w:val="clear" w:color="auto" w:fill="B3C5F0" w:themeFill="accent4" w:themeFillTint="99"/>
                        <w:spacing w:line="240" w:lineRule="auto"/>
                      </w:pPr>
                      <w:r>
                        <w:t>www.linkedin.com/in/t.mcgowan</w:t>
                      </w:r>
                    </w:p>
                    <w:p w:rsidR="00D4187F" w:rsidRDefault="003C2422" w:rsidP="00436817">
                      <w:pPr>
                        <w:pStyle w:val="ContactInfo"/>
                        <w:shd w:val="clear" w:color="auto" w:fill="B3C5F0" w:themeFill="accent4" w:themeFillTint="99"/>
                      </w:pPr>
                      <w:r>
                        <w:t>0022-233733-223</w:t>
                      </w:r>
                    </w:p>
                    <w:p w:rsidR="00D4187F" w:rsidRDefault="003C2422" w:rsidP="00436817">
                      <w:pPr>
                        <w:pStyle w:val="ContactInfo"/>
                        <w:shd w:val="clear" w:color="auto" w:fill="B3C5F0" w:themeFill="accent4" w:themeFillTint="99"/>
                      </w:pPr>
                      <w:r>
                        <w:t>4567 Main Street</w:t>
                      </w:r>
                    </w:p>
                    <w:p w:rsidR="00D70063" w:rsidRDefault="003C2422" w:rsidP="00436817">
                      <w:pPr>
                        <w:pStyle w:val="ContactInfo"/>
                        <w:shd w:val="clear" w:color="auto" w:fill="B3C5F0" w:themeFill="accent4" w:themeFillTint="99"/>
                      </w:pPr>
                      <w:r>
                        <w:t>Bahria Town, Lahore</w:t>
                      </w:r>
                    </w:p>
                    <w:p w:rsidR="00D4187F" w:rsidRDefault="00D4187F" w:rsidP="00436817">
                      <w:pPr>
                        <w:pStyle w:val="Heading2"/>
                        <w:shd w:val="clear" w:color="auto" w:fill="B3C5F0" w:themeFill="accent4" w:themeFillTint="99"/>
                      </w:pPr>
                      <w:r>
                        <w:t>Activities and Interests</w:t>
                      </w:r>
                    </w:p>
                    <w:p w:rsidR="00D4187F" w:rsidRPr="00556717" w:rsidRDefault="00D4187F" w:rsidP="00436817">
                      <w:pPr>
                        <w:shd w:val="clear" w:color="auto" w:fill="B3C5F0" w:themeFill="accent4" w:themeFillTint="99"/>
                        <w:spacing w:after="0" w:line="240" w:lineRule="auto"/>
                        <w:contextualSpacing/>
                        <w:rPr>
                          <w:rFonts w:ascii="Calibri Light" w:hAnsi="Calibri Light" w:cs="Calibri Light"/>
                          <w:color w:val="000000" w:themeColor="text1"/>
                        </w:rPr>
                      </w:pP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Theater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•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Environmental conservation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>•</w:t>
                      </w:r>
                      <w:r>
                        <w:rPr>
                          <w:rFonts w:ascii="Calibri Light" w:hAnsi="Calibri Light" w:cs="Calibri Light"/>
                          <w:color w:val="000000" w:themeColor="text1"/>
                        </w:rPr>
                        <w:t>Art</w:t>
                      </w:r>
                      <w:r w:rsidRPr="005B3D1B">
                        <w:rPr>
                          <w:rFonts w:ascii="Calibri Light" w:hAnsi="Calibri Light" w:cs="Calibri Light"/>
                          <w:color w:val="000000" w:themeColor="text1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• </w:t>
                      </w:r>
                      <w:r>
                        <w:rPr>
                          <w:rFonts w:ascii="Calibri Light" w:hAnsi="Calibri Light" w:cs="Calibri Light"/>
                          <w:color w:val="000000" w:themeColor="text1"/>
                        </w:rPr>
                        <w:t>Hiking</w:t>
                      </w:r>
                      <w:r w:rsidRPr="005B3D1B">
                        <w:rPr>
                          <w:rFonts w:ascii="Calibri Light" w:hAnsi="Calibri Light" w:cs="Calibri Light"/>
                          <w:color w:val="000000" w:themeColor="text1"/>
                        </w:rPr>
                        <w:t xml:space="preserve"> 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• </w:t>
                      </w: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Fishing</w:t>
                      </w:r>
                      <w:r w:rsidRPr="005B3D1B">
                        <w:rPr>
                          <w:rFonts w:ascii="Calibri Light" w:eastAsia="Times New Roman" w:hAnsi="Calibri Light" w:cs="Calibri Light"/>
                          <w:color w:val="000000" w:themeColor="text1"/>
                        </w:rPr>
                        <w:t xml:space="preserve">• </w:t>
                      </w:r>
                      <w:r>
                        <w:rPr>
                          <w:rFonts w:ascii="Calibri Light" w:eastAsia="Times New Roman" w:hAnsi="Calibri Light" w:cs="Calibri Light"/>
                          <w:color w:val="000000" w:themeColor="text1"/>
                          <w:lang w:eastAsia="bg-BG"/>
                        </w:rPr>
                        <w:t>Travel</w:t>
                      </w:r>
                    </w:p>
                    <w:p w:rsidR="00D4187F" w:rsidRDefault="00D4187F" w:rsidP="00436817">
                      <w:pPr>
                        <w:pStyle w:val="ContactInfo"/>
                        <w:shd w:val="clear" w:color="auto" w:fill="B3C5F0" w:themeFill="accent4" w:themeFillTint="99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9A10FFC2EB0343FC8A0E29CC98FB15D4"/>
          </w:placeholder>
          <w:temporary/>
          <w:showingPlcHdr/>
          <w15:appearance w15:val="hidden"/>
        </w:sdtPr>
        <w:sdtEndPr/>
        <w:sdtContent>
          <w:r w:rsidRPr="00436817">
            <w:rPr>
              <w:color w:val="auto"/>
            </w:rPr>
            <w:t>Experience</w:t>
          </w:r>
        </w:sdtContent>
      </w:sdt>
    </w:p>
    <w:p w:rsidR="00D70063" w:rsidRDefault="003C2422" w:rsidP="00D70063">
      <w:pPr>
        <w:pStyle w:val="Heading5"/>
      </w:pPr>
      <w:r>
        <w:t>august 2016</w:t>
      </w:r>
      <w:r w:rsidR="00556717">
        <w:t>-present</w:t>
      </w:r>
    </w:p>
    <w:p w:rsidR="00556717" w:rsidRDefault="003C2422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000000" w:themeColor="text1"/>
        </w:rPr>
      </w:pPr>
      <w:r>
        <w:t>In university, I've been focused on building my coding skills, especially in JavaScript. I enjoy tackling challenges in my coursework and applying what I learn to real-world problems. I'm always looking to deepen my understanding of programming concepts and improve as a developer.</w:t>
      </w:r>
    </w:p>
    <w:p w:rsidR="00D70063" w:rsidRPr="00556717" w:rsidRDefault="00D70063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000000" w:themeColor="text1"/>
        </w:rPr>
      </w:pPr>
    </w:p>
    <w:p w:rsidR="00D70063" w:rsidRDefault="003C2422" w:rsidP="00D70063">
      <w:pPr>
        <w:pStyle w:val="Heading4"/>
      </w:pPr>
      <w:r>
        <w:t>future ambitions</w:t>
      </w:r>
    </w:p>
    <w:p w:rsidR="003C2422" w:rsidRPr="003C2422" w:rsidRDefault="003C2422" w:rsidP="003C24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2422">
        <w:rPr>
          <w:rFonts w:ascii="Times New Roman" w:eastAsia="Times New Roman" w:hAnsi="Symbol" w:cs="Times New Roman"/>
        </w:rPr>
        <w:t></w:t>
      </w:r>
      <w:r w:rsidRPr="003C2422">
        <w:rPr>
          <w:rFonts w:ascii="Times New Roman" w:eastAsia="Times New Roman" w:hAnsi="Times New Roman" w:cs="Times New Roman"/>
        </w:rPr>
        <w:t xml:space="preserve"> Master advanced programming languages and frameworks.</w:t>
      </w:r>
    </w:p>
    <w:p w:rsidR="003C2422" w:rsidRPr="003C2422" w:rsidRDefault="003C2422" w:rsidP="003C24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242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C2422">
        <w:rPr>
          <w:rFonts w:ascii="Times New Roman" w:eastAsia="Times New Roman" w:hAnsi="Times New Roman" w:cs="Times New Roman"/>
        </w:rPr>
        <w:t>Gain expertise in web development and software engineering.</w:t>
      </w:r>
    </w:p>
    <w:p w:rsidR="003C2422" w:rsidRPr="003C2422" w:rsidRDefault="003C2422" w:rsidP="003C24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242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C2422">
        <w:rPr>
          <w:rFonts w:ascii="Times New Roman" w:eastAsia="Times New Roman" w:hAnsi="Times New Roman" w:cs="Times New Roman"/>
        </w:rPr>
        <w:t>Contribute to open-source projects and collaborate with other developers.</w:t>
      </w:r>
      <w:bookmarkStart w:id="0" w:name="_GoBack"/>
      <w:bookmarkEnd w:id="0"/>
    </w:p>
    <w:p w:rsidR="003C2422" w:rsidRPr="003C2422" w:rsidRDefault="003C2422" w:rsidP="003C24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242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C2422">
        <w:rPr>
          <w:rFonts w:ascii="Times New Roman" w:eastAsia="Times New Roman" w:hAnsi="Times New Roman" w:cs="Times New Roman"/>
        </w:rPr>
        <w:t>Pursue internships or job opportunities in tech companies to gain industry experience.</w:t>
      </w:r>
    </w:p>
    <w:p w:rsidR="003C2422" w:rsidRPr="003C2422" w:rsidRDefault="003C2422" w:rsidP="003C24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242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C2422">
        <w:rPr>
          <w:rFonts w:ascii="Times New Roman" w:eastAsia="Times New Roman" w:hAnsi="Times New Roman" w:cs="Times New Roman"/>
        </w:rPr>
        <w:t>Develop innovative solutions to real-world problems using technology.</w:t>
      </w:r>
    </w:p>
    <w:p w:rsidR="00D4187F" w:rsidRPr="00556717" w:rsidRDefault="003C2422" w:rsidP="003C2422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000000" w:themeColor="text1"/>
        </w:rPr>
      </w:pPr>
      <w:r w:rsidRPr="003C242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C2422">
        <w:rPr>
          <w:rFonts w:ascii="Times New Roman" w:eastAsia="Times New Roman" w:hAnsi="Times New Roman" w:cs="Times New Roman"/>
        </w:rPr>
        <w:t>Continuously improve my skills in areas like algorithms, data structures, and system design.</w:t>
      </w:r>
    </w:p>
    <w:sdt>
      <w:sdtPr>
        <w:id w:val="1745452497"/>
        <w:placeholder>
          <w:docPart w:val="94B869642F544EE5A419DA56EC70650B"/>
        </w:placeholder>
        <w:temporary/>
        <w:showingPlcHdr/>
        <w15:appearance w15:val="hidden"/>
      </w:sdtPr>
      <w:sdtEndPr/>
      <w:sdtContent>
        <w:p w:rsidR="00D70063" w:rsidRDefault="00D70063" w:rsidP="00D70063">
          <w:pPr>
            <w:pStyle w:val="Heading3"/>
          </w:pPr>
          <w:r w:rsidRPr="00436817">
            <w:rPr>
              <w:color w:val="auto"/>
            </w:rPr>
            <w:t>Education</w:t>
          </w:r>
        </w:p>
      </w:sdtContent>
    </w:sdt>
    <w:p w:rsidR="003C2422" w:rsidRDefault="00556717" w:rsidP="00D4187F">
      <w:pPr>
        <w:spacing w:after="0"/>
        <w:rPr>
          <w:rStyle w:val="SubtitleChar"/>
        </w:rPr>
      </w:pPr>
      <w:r w:rsidRPr="00556717">
        <w:rPr>
          <w:rStyle w:val="Heading4Char"/>
        </w:rPr>
        <w:t>Bachelor of Science</w:t>
      </w:r>
      <w:r w:rsidR="0044748F">
        <w:rPr>
          <w:rStyle w:val="Heading4Char"/>
        </w:rPr>
        <w:t xml:space="preserve"> in</w:t>
      </w:r>
      <w:r w:rsidRPr="00556717">
        <w:rPr>
          <w:rStyle w:val="Heading4Char"/>
        </w:rPr>
        <w:t xml:space="preserve"> </w:t>
      </w:r>
      <w:r w:rsidR="003C2422">
        <w:rPr>
          <w:rStyle w:val="Heading4Char"/>
        </w:rPr>
        <w:t>computer</w:t>
      </w:r>
    </w:p>
    <w:p w:rsidR="00D70063" w:rsidRDefault="003C2422" w:rsidP="00D4187F">
      <w:pPr>
        <w:spacing w:after="0"/>
      </w:pPr>
      <w:r>
        <w:rPr>
          <w:rStyle w:val="SubtitleChar"/>
        </w:rPr>
        <w:t>Comsats university, lahore</w:t>
      </w:r>
    </w:p>
    <w:p w:rsidR="00D4187F" w:rsidRDefault="003C2422" w:rsidP="00D4187F">
      <w:pPr>
        <w:pStyle w:val="Heading5"/>
      </w:pPr>
      <w:r>
        <w:t>june 2022</w:t>
      </w:r>
    </w:p>
    <w:p w:rsidR="00556717" w:rsidRDefault="00556717" w:rsidP="00D4187F">
      <w:pPr>
        <w:pStyle w:val="Subtitle"/>
        <w:spacing w:after="320"/>
      </w:pPr>
    </w:p>
    <w:p w:rsidR="003C2422" w:rsidRDefault="003C2422" w:rsidP="00D4187F">
      <w:pPr>
        <w:spacing w:after="0"/>
        <w:rPr>
          <w:rStyle w:val="Heading4Char"/>
        </w:rPr>
      </w:pPr>
      <w:r>
        <w:rPr>
          <w:rStyle w:val="Heading4Char"/>
        </w:rPr>
        <w:t>intermediate degree</w:t>
      </w:r>
    </w:p>
    <w:p w:rsidR="00556717" w:rsidRDefault="003C2422" w:rsidP="00D4187F">
      <w:pPr>
        <w:spacing w:after="0"/>
      </w:pPr>
      <w:r>
        <w:rPr>
          <w:rStyle w:val="SubtitleChar"/>
        </w:rPr>
        <w:t>Punjab college, lahore</w:t>
      </w:r>
    </w:p>
    <w:p w:rsidR="00556717" w:rsidRPr="00556717" w:rsidRDefault="003C2422" w:rsidP="00D4187F">
      <w:pPr>
        <w:pStyle w:val="Heading5"/>
        <w:spacing w:after="320"/>
      </w:pPr>
      <w:r>
        <w:t>june 2020</w:t>
      </w:r>
    </w:p>
    <w:p w:rsidR="00D70063" w:rsidRPr="00436817" w:rsidRDefault="00D4187F" w:rsidP="00D70063">
      <w:pPr>
        <w:pStyle w:val="Heading3"/>
        <w:rPr>
          <w:color w:val="auto"/>
        </w:rPr>
      </w:pPr>
      <w:r w:rsidRPr="00436817">
        <w:rPr>
          <w:color w:val="auto"/>
        </w:rPr>
        <w:t>key skills and characteristics</w:t>
      </w:r>
    </w:p>
    <w:p w:rsidR="003C2422" w:rsidRPr="003C2422" w:rsidRDefault="003C2422" w:rsidP="003C24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242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C2422">
        <w:rPr>
          <w:rFonts w:ascii="Times New Roman" w:eastAsia="Times New Roman" w:hAnsi="Times New Roman" w:cs="Times New Roman"/>
        </w:rPr>
        <w:t>Proficient in JavaScript for web development</w:t>
      </w:r>
    </w:p>
    <w:p w:rsidR="003C2422" w:rsidRPr="003C2422" w:rsidRDefault="003C2422" w:rsidP="003C24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242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C2422">
        <w:rPr>
          <w:rFonts w:ascii="Times New Roman" w:eastAsia="Times New Roman" w:hAnsi="Times New Roman" w:cs="Times New Roman"/>
        </w:rPr>
        <w:t>Understanding of HTML and CSS for front-end design</w:t>
      </w:r>
    </w:p>
    <w:p w:rsidR="003C2422" w:rsidRPr="003C2422" w:rsidRDefault="003C2422" w:rsidP="003C24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242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C2422">
        <w:rPr>
          <w:rFonts w:ascii="Times New Roman" w:eastAsia="Times New Roman" w:hAnsi="Times New Roman" w:cs="Times New Roman"/>
        </w:rPr>
        <w:t>Basic knowledge of data structures and algorithms</w:t>
      </w:r>
    </w:p>
    <w:p w:rsidR="003C2422" w:rsidRPr="003C2422" w:rsidRDefault="003C2422" w:rsidP="003C24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C242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C2422">
        <w:rPr>
          <w:rFonts w:ascii="Times New Roman" w:eastAsia="Times New Roman" w:hAnsi="Times New Roman" w:cs="Times New Roman"/>
        </w:rPr>
        <w:t>Familiar with problem-solving and debugging techniques</w:t>
      </w:r>
    </w:p>
    <w:p w:rsidR="00D70063" w:rsidRDefault="003C2422" w:rsidP="003C2422">
      <w:pPr>
        <w:spacing w:after="0" w:line="240" w:lineRule="auto"/>
        <w:contextualSpacing/>
      </w:pPr>
      <w:r w:rsidRPr="003C2422">
        <w:rPr>
          <w:rFonts w:ascii="Times New Roman" w:eastAsia="Times New Roman" w:hAnsi="Symbol" w:cs="Times New Roman"/>
        </w:rPr>
        <w:t></w:t>
      </w:r>
      <w:r>
        <w:rPr>
          <w:rFonts w:ascii="Times New Roman" w:eastAsia="Times New Roman" w:hAnsi="Times New Roman" w:cs="Times New Roman"/>
        </w:rPr>
        <w:t xml:space="preserve"> </w:t>
      </w:r>
      <w:r w:rsidRPr="003C2422">
        <w:rPr>
          <w:rFonts w:ascii="Times New Roman" w:eastAsia="Times New Roman" w:hAnsi="Times New Roman" w:cs="Times New Roman"/>
        </w:rPr>
        <w:t>Ability to work with DOM manipulation and event handling</w:t>
      </w:r>
    </w:p>
    <w:sectPr w:rsidR="00D70063" w:rsidSect="00FD7C04">
      <w:headerReference w:type="default" r:id="rId13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AE6" w:rsidRDefault="00193AE6" w:rsidP="00187B92">
      <w:pPr>
        <w:spacing w:after="0" w:line="240" w:lineRule="auto"/>
      </w:pPr>
      <w:r>
        <w:separator/>
      </w:r>
    </w:p>
  </w:endnote>
  <w:endnote w:type="continuationSeparator" w:id="0">
    <w:p w:rsidR="00193AE6" w:rsidRDefault="00193AE6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AE6" w:rsidRDefault="00193AE6" w:rsidP="00187B92">
      <w:pPr>
        <w:spacing w:after="0" w:line="240" w:lineRule="auto"/>
      </w:pPr>
      <w:r>
        <w:separator/>
      </w:r>
    </w:p>
  </w:footnote>
  <w:footnote w:type="continuationSeparator" w:id="0">
    <w:p w:rsidR="00193AE6" w:rsidRDefault="00193AE6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396D0C6" wp14:editId="2BD41A7E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:rsidR="002C0739" w:rsidRPr="00187B92" w:rsidRDefault="00556717" w:rsidP="00187B92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:rsidR="002C0739" w:rsidRPr="00970D57" w:rsidRDefault="00556717" w:rsidP="00970D57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:rsidR="009F0771" w:rsidRDefault="00193AE6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96D0C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:rsidR="002C0739" w:rsidRPr="00187B92" w:rsidRDefault="00556717" w:rsidP="00187B92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:rsidR="002C0739" w:rsidRPr="00970D57" w:rsidRDefault="00556717" w:rsidP="00970D57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:rsidR="009F0771" w:rsidRDefault="00193AE6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22"/>
    <w:rsid w:val="001340F5"/>
    <w:rsid w:val="00157B6F"/>
    <w:rsid w:val="00187B92"/>
    <w:rsid w:val="00193AE6"/>
    <w:rsid w:val="00293B83"/>
    <w:rsid w:val="002C0739"/>
    <w:rsid w:val="0039505A"/>
    <w:rsid w:val="003C2422"/>
    <w:rsid w:val="00431971"/>
    <w:rsid w:val="00436817"/>
    <w:rsid w:val="0044748F"/>
    <w:rsid w:val="00486E5D"/>
    <w:rsid w:val="00556717"/>
    <w:rsid w:val="00581FC8"/>
    <w:rsid w:val="005F41D0"/>
    <w:rsid w:val="006A3CE7"/>
    <w:rsid w:val="006B6D95"/>
    <w:rsid w:val="008C33FB"/>
    <w:rsid w:val="00AF7BCF"/>
    <w:rsid w:val="00D1599B"/>
    <w:rsid w:val="00D4187F"/>
    <w:rsid w:val="00D460EA"/>
    <w:rsid w:val="00D70063"/>
    <w:rsid w:val="00EA0BE6"/>
    <w:rsid w:val="00F24F1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2DC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bdullah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dullah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10FFC2EB0343FC8A0E29CC98FB1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40843-9FC0-4BE9-87A5-A6EE8E219C3D}"/>
      </w:docPartPr>
      <w:docPartBody>
        <w:p w:rsidR="00000000" w:rsidRDefault="002C6BBD">
          <w:pPr>
            <w:pStyle w:val="9A10FFC2EB0343FC8A0E29CC98FB15D4"/>
          </w:pPr>
          <w:r>
            <w:t>Experience</w:t>
          </w:r>
        </w:p>
      </w:docPartBody>
    </w:docPart>
    <w:docPart>
      <w:docPartPr>
        <w:name w:val="94B869642F544EE5A419DA56EC706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EA976-8B57-4C24-A73F-559D3A2EB5CE}"/>
      </w:docPartPr>
      <w:docPartBody>
        <w:p w:rsidR="00000000" w:rsidRDefault="002C6BBD">
          <w:pPr>
            <w:pStyle w:val="94B869642F544EE5A419DA56EC70650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BD"/>
    <w:rsid w:val="002C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10FFC2EB0343FC8A0E29CC98FB15D4">
    <w:name w:val="9A10FFC2EB0343FC8A0E29CC98FB15D4"/>
  </w:style>
  <w:style w:type="paragraph" w:customStyle="1" w:styleId="94B869642F544EE5A419DA56EC70650B">
    <w:name w:val="94B869642F544EE5A419DA56EC706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2024-10-22T09:42:00Z</dcterms:created>
  <dcterms:modified xsi:type="dcterms:W3CDTF">2024-10-22T10:56:00Z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